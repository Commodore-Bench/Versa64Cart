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1327FE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760720" cy="1153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2053B5">
      <w:pPr>
        <w:jc w:val="right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:rsidR="00D20149" w:rsidRPr="00950B62" w:rsidRDefault="0020190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BWACK’s Versa64Cart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121</w:t>
      </w:r>
      <w:bookmarkStart w:id="0" w:name="_GoBack"/>
      <w:bookmarkEnd w:id="0"/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01909">
        <w:rPr>
          <w:sz w:val="36"/>
          <w:szCs w:val="36"/>
          <w:lang w:val="en-US"/>
        </w:rPr>
        <w:t>1.</w:t>
      </w:r>
      <w:r w:rsidR="0002555C">
        <w:rPr>
          <w:sz w:val="36"/>
          <w:szCs w:val="36"/>
          <w:lang w:val="en-US"/>
        </w:rPr>
        <w:t>4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2555C">
        <w:rPr>
          <w:sz w:val="36"/>
          <w:szCs w:val="36"/>
          <w:lang w:val="en-US"/>
        </w:rPr>
        <w:t>25</w:t>
      </w:r>
      <w:r w:rsidR="00201909">
        <w:rPr>
          <w:sz w:val="36"/>
          <w:szCs w:val="36"/>
          <w:lang w:val="en-US"/>
        </w:rPr>
        <w:t>.0</w:t>
      </w:r>
      <w:r w:rsidR="0002555C">
        <w:rPr>
          <w:sz w:val="36"/>
          <w:szCs w:val="36"/>
          <w:lang w:val="en-US"/>
        </w:rPr>
        <w:t>6</w:t>
      </w:r>
      <w:r w:rsidR="00201909">
        <w:rPr>
          <w:sz w:val="36"/>
          <w:szCs w:val="36"/>
          <w:lang w:val="en-US"/>
        </w:rPr>
        <w:t>.2019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</w:p>
    <w:p w:rsidR="005B3429" w:rsidRPr="00950B62" w:rsidRDefault="005B342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60720" cy="4065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501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9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02555C"/>
    <w:rsid w:val="001327FE"/>
    <w:rsid w:val="00201909"/>
    <w:rsid w:val="002053B5"/>
    <w:rsid w:val="00394953"/>
    <w:rsid w:val="005B3429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92CF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C27E30" w:rsidRDefault="00C27E30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0"/>
    <w:rsid w:val="00C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1B64-AA40-4CD8-9257-B20392F8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2019-04-20T19:44:00Z</dcterms:created>
  <dcterms:modified xsi:type="dcterms:W3CDTF">2019-06-25T08:58:00Z</dcterms:modified>
</cp:coreProperties>
</file>