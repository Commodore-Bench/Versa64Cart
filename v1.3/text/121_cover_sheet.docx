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C22" w:rsidRDefault="001327FE" w:rsidP="00D20149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>
            <wp:extent cx="5760720" cy="11531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:rsidR="00D20149" w:rsidRPr="00950B62" w:rsidRDefault="00D20149" w:rsidP="002053B5">
      <w:pPr>
        <w:jc w:val="right"/>
        <w:rPr>
          <w:b/>
          <w:bCs/>
          <w:sz w:val="36"/>
          <w:szCs w:val="36"/>
          <w:lang w:val="en-US"/>
        </w:rPr>
      </w:pPr>
      <w:bookmarkStart w:id="0" w:name="_GoBack"/>
      <w:bookmarkEnd w:id="0"/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239171BED523487A870137D18FDE332D"/>
        </w:placeholder>
      </w:sdtPr>
      <w:sdtEndPr>
        <w:rPr>
          <w:sz w:val="48"/>
          <w:szCs w:val="48"/>
        </w:rPr>
      </w:sdtEndPr>
      <w:sdtContent>
        <w:p w:rsidR="00D20149" w:rsidRPr="00950B62" w:rsidRDefault="00201909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BWACK’s Versa64Cart</w:t>
          </w:r>
        </w:p>
      </w:sdtContent>
    </w:sdt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201909">
        <w:rPr>
          <w:sz w:val="36"/>
          <w:szCs w:val="36"/>
          <w:lang w:val="en-US"/>
        </w:rPr>
        <w:t>121</w:t>
      </w:r>
    </w:p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201909">
        <w:rPr>
          <w:sz w:val="36"/>
          <w:szCs w:val="36"/>
          <w:lang w:val="en-US"/>
        </w:rPr>
        <w:t>1.</w:t>
      </w:r>
      <w:r w:rsidR="002053B5">
        <w:rPr>
          <w:sz w:val="36"/>
          <w:szCs w:val="36"/>
          <w:lang w:val="en-US"/>
        </w:rPr>
        <w:t>3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2053B5">
        <w:rPr>
          <w:sz w:val="36"/>
          <w:szCs w:val="36"/>
          <w:lang w:val="en-US"/>
        </w:rPr>
        <w:t>3</w:t>
      </w:r>
      <w:r w:rsidR="00201909">
        <w:rPr>
          <w:sz w:val="36"/>
          <w:szCs w:val="36"/>
          <w:lang w:val="en-US"/>
        </w:rPr>
        <w:t>0.0</w:t>
      </w:r>
      <w:r w:rsidR="002053B5">
        <w:rPr>
          <w:sz w:val="36"/>
          <w:szCs w:val="36"/>
          <w:lang w:val="en-US"/>
        </w:rPr>
        <w:t>5</w:t>
      </w:r>
      <w:r w:rsidR="00201909">
        <w:rPr>
          <w:sz w:val="36"/>
          <w:szCs w:val="36"/>
          <w:lang w:val="en-US"/>
        </w:rPr>
        <w:t>.2019</w:t>
      </w:r>
    </w:p>
    <w:p w:rsidR="009A38BA" w:rsidRDefault="009A38BA" w:rsidP="00D20149">
      <w:pPr>
        <w:jc w:val="center"/>
        <w:rPr>
          <w:sz w:val="36"/>
          <w:szCs w:val="36"/>
          <w:lang w:val="en-US"/>
        </w:rPr>
      </w:pPr>
    </w:p>
    <w:p w:rsidR="005B3429" w:rsidRPr="00950B62" w:rsidRDefault="005B3429" w:rsidP="00D201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760720" cy="406527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C_0501-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429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09"/>
    <w:rsid w:val="001327FE"/>
    <w:rsid w:val="00201909"/>
    <w:rsid w:val="002053B5"/>
    <w:rsid w:val="00394953"/>
    <w:rsid w:val="005B3429"/>
    <w:rsid w:val="0070552A"/>
    <w:rsid w:val="007D5C22"/>
    <w:rsid w:val="00923FE4"/>
    <w:rsid w:val="00950B62"/>
    <w:rsid w:val="009A38BA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BDDEE"/>
  <w15:chartTrackingRefBased/>
  <w15:docId w15:val="{C5600566-C6BA-4AE3-B5A2-A7FD5E1F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190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01909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39171BED523487A870137D18FDE33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EFCB74C-4971-4BD8-951D-4843FD576A19}"/>
      </w:docPartPr>
      <w:docPartBody>
        <w:p w:rsidR="00C27E30" w:rsidRDefault="00C27E30">
          <w:pPr>
            <w:pStyle w:val="239171BED523487A870137D18FDE332D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30"/>
    <w:rsid w:val="00C2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239171BED523487A870137D18FDE332D">
    <w:name w:val="239171BED523487A870137D18FDE33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939BB-C26D-45A3-8474-9B23DA74D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13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4</cp:revision>
  <dcterms:created xsi:type="dcterms:W3CDTF">2019-04-20T19:44:00Z</dcterms:created>
  <dcterms:modified xsi:type="dcterms:W3CDTF">2019-05-30T13:55:00Z</dcterms:modified>
</cp:coreProperties>
</file>