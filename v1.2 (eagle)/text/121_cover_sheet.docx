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1327FE" w:rsidP="00D2014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760720" cy="1153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:rsidR="00D20149" w:rsidRPr="00950B62" w:rsidRDefault="0020190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BWACK’s Versa64Cart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01909">
        <w:rPr>
          <w:sz w:val="36"/>
          <w:szCs w:val="36"/>
          <w:lang w:val="en-US"/>
        </w:rPr>
        <w:t>1.2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01909">
        <w:rPr>
          <w:sz w:val="36"/>
          <w:szCs w:val="36"/>
          <w:lang w:val="en-US"/>
        </w:rPr>
        <w:t>20.04.2019</w:t>
      </w:r>
      <w:bookmarkStart w:id="0" w:name="_GoBack"/>
      <w:bookmarkEnd w:id="0"/>
    </w:p>
    <w:p w:rsidR="009A38BA" w:rsidRDefault="009A38BA" w:rsidP="00D20149">
      <w:pPr>
        <w:jc w:val="center"/>
        <w:rPr>
          <w:sz w:val="36"/>
          <w:szCs w:val="36"/>
          <w:lang w:val="en-US"/>
        </w:rPr>
      </w:pPr>
    </w:p>
    <w:p w:rsidR="005B3429" w:rsidRPr="00950B62" w:rsidRDefault="005B342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60720" cy="40652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501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429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1327FE"/>
    <w:rsid w:val="00201909"/>
    <w:rsid w:val="00394953"/>
    <w:rsid w:val="005B3429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AE21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C27E30" w:rsidRDefault="00C27E30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30"/>
    <w:rsid w:val="00C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8D342-C702-46A1-9FC9-9FB3F999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2019-04-20T19:44:00Z</dcterms:created>
  <dcterms:modified xsi:type="dcterms:W3CDTF">2019-05-24T14:27:00Z</dcterms:modified>
</cp:coreProperties>
</file>